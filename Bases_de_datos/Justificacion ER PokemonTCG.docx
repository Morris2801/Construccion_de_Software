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9274" w14:textId="77777777" w:rsidR="00EB695E" w:rsidRPr="00EA1196" w:rsidRDefault="00B16803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1196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7D215E7F" wp14:editId="043333AA">
            <wp:simplePos x="0" y="0"/>
            <wp:positionH relativeFrom="page">
              <wp:posOffset>1590675</wp:posOffset>
            </wp:positionH>
            <wp:positionV relativeFrom="page">
              <wp:posOffset>914400</wp:posOffset>
            </wp:positionV>
            <wp:extent cx="4376738" cy="378578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785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CA600E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D3D2DA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4CBFE6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6AB811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243207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A005D1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0C0383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EF713D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D7F0ED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27DAD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DC3DED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406C0A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7D8549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F3090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6E57F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F033E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EC2DA6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A0281F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01FE7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4B776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EFBD6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03602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4A878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FD0D9" w14:textId="77777777" w:rsidR="003A7C37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BD2B9" w14:textId="1B0B7530" w:rsidR="00997815" w:rsidRDefault="008670AA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Ejercicio de Modelación de Base de Datos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Pokemon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TCG</w:t>
      </w:r>
    </w:p>
    <w:p w14:paraId="197FDE66" w14:textId="77777777" w:rsidR="003A7C37" w:rsidRPr="00997815" w:rsidRDefault="003A7C37" w:rsidP="003A7C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83A4B4" w14:textId="77777777" w:rsidR="00997815" w:rsidRDefault="00997815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526954" w14:textId="77777777" w:rsidR="00997815" w:rsidRPr="00EA1196" w:rsidRDefault="00997815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1196">
        <w:rPr>
          <w:rFonts w:ascii="Times New Roman" w:hAnsi="Times New Roman" w:cs="Times New Roman"/>
          <w:sz w:val="24"/>
          <w:szCs w:val="24"/>
        </w:rPr>
        <w:t>Mauricio Emilio Monroy González</w:t>
      </w:r>
    </w:p>
    <w:p w14:paraId="369F907C" w14:textId="77777777" w:rsidR="00997815" w:rsidRDefault="00997815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A01029647</w:t>
      </w:r>
    </w:p>
    <w:p w14:paraId="2276BE24" w14:textId="77777777" w:rsidR="003A7C37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691D6E" w14:textId="77777777" w:rsidR="00EB695E" w:rsidRPr="00EA1196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9AE133" w14:textId="77777777" w:rsidR="00EB695E" w:rsidRDefault="00B16803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1196">
        <w:rPr>
          <w:rFonts w:ascii="Times New Roman" w:hAnsi="Times New Roman" w:cs="Times New Roman"/>
          <w:sz w:val="24"/>
          <w:szCs w:val="24"/>
        </w:rPr>
        <w:t xml:space="preserve">Campus Santa Fe </w:t>
      </w:r>
    </w:p>
    <w:p w14:paraId="1FBE2C02" w14:textId="77777777" w:rsidR="003A7C37" w:rsidRPr="00EA1196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AB1155" w14:textId="77777777" w:rsidR="00EB695E" w:rsidRDefault="00EB695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C4C419" w14:textId="77777777" w:rsidR="003A7C37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A39ADE" w14:textId="77777777" w:rsidR="003A7C37" w:rsidRPr="00EA1196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921CC" w14:textId="72B0D92C" w:rsidR="00EB695E" w:rsidRDefault="005F444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Construcción de Software para la Toma de Decisiones</w:t>
      </w:r>
    </w:p>
    <w:p w14:paraId="32125F35" w14:textId="77777777" w:rsidR="003A7C37" w:rsidRPr="00EA1196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B54C4" w14:textId="77777777" w:rsidR="00EB695E" w:rsidRDefault="00EB695E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4F94E1" w14:textId="77777777" w:rsidR="003A7C37" w:rsidRDefault="003A7C37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0F65FC" w14:textId="77777777" w:rsidR="003A7C37" w:rsidRPr="00EA1196" w:rsidRDefault="003A7C37" w:rsidP="003A7C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C8641D" w14:textId="501C0480" w:rsidR="00EB695E" w:rsidRDefault="005F444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Esteban Castillo</w:t>
      </w:r>
    </w:p>
    <w:p w14:paraId="4AA8C734" w14:textId="0BF078D4" w:rsidR="005F444E" w:rsidRDefault="005F444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Gilberto Echeverría</w:t>
      </w:r>
    </w:p>
    <w:p w14:paraId="01B59823" w14:textId="5A61A678" w:rsidR="003A7C37" w:rsidRDefault="005F444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Octavio Navarro</w:t>
      </w:r>
    </w:p>
    <w:p w14:paraId="2E9A23E6" w14:textId="77777777" w:rsidR="003A7C37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5FF656" w14:textId="77777777" w:rsidR="003A7C37" w:rsidRPr="00EA1196" w:rsidRDefault="003A7C37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7A3288" w14:textId="77777777" w:rsidR="00EB695E" w:rsidRPr="00EA1196" w:rsidRDefault="00EB695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F17DD3" w14:textId="77777777" w:rsidR="00EB695E" w:rsidRPr="00EA1196" w:rsidRDefault="00EB695E" w:rsidP="003A7C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81A5A" w14:textId="14E6E8F4" w:rsidR="003A7C37" w:rsidRPr="00EA1196" w:rsidRDefault="008670AA" w:rsidP="005F44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de marzo del 2025</w:t>
      </w:r>
    </w:p>
    <w:p w14:paraId="62E81844" w14:textId="6FA703E3" w:rsidR="005F444E" w:rsidRDefault="008670AA" w:rsidP="008670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70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Ejercicio de Modelación de Base de Datos </w:t>
      </w:r>
      <w:proofErr w:type="spellStart"/>
      <w:r w:rsidRPr="008670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Pokemon</w:t>
      </w:r>
      <w:proofErr w:type="spellEnd"/>
      <w:r w:rsidRPr="008670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TCG</w:t>
      </w:r>
    </w:p>
    <w:p w14:paraId="67B70B4D" w14:textId="77777777" w:rsidR="00BD34DF" w:rsidRDefault="00BD34DF" w:rsidP="003A7C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A98504" w14:textId="73643E4D" w:rsidR="00006203" w:rsidRPr="00EA1196" w:rsidRDefault="008670AA" w:rsidP="003A7C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Esquema 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Pokemon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TCG</w:t>
      </w:r>
    </w:p>
    <w:p w14:paraId="02200D22" w14:textId="0F6159E3" w:rsidR="004B6EB7" w:rsidRDefault="008670AA" w:rsidP="004B6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  <w:r w:rsidR="00BD34DF" w:rsidRPr="00BD34DF">
        <w:rPr>
          <w:rFonts w:ascii="Times New Roman" w:eastAsia="Times New Roman" w:hAnsi="Times New Roman" w:cs="Times New Roman"/>
          <w:sz w:val="24"/>
          <w:szCs w:val="24"/>
          <w:lang w:val="es-MX"/>
        </w:rPr>
        <w:drawing>
          <wp:inline distT="0" distB="0" distL="0" distR="0" wp14:anchorId="24C212DD" wp14:editId="2DE6680F">
            <wp:extent cx="5733415" cy="3181985"/>
            <wp:effectExtent l="0" t="0" r="635" b="0"/>
            <wp:docPr id="808790927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0927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2B43" w14:textId="77777777" w:rsidR="008670AA" w:rsidRDefault="008670AA" w:rsidP="004B6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1A13385" w14:textId="77777777" w:rsidR="008670AA" w:rsidRDefault="008670AA" w:rsidP="004B6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809640D" w14:textId="04CF1162" w:rsidR="008670AA" w:rsidRDefault="008670AA" w:rsidP="004B6EB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Justificación</w:t>
      </w:r>
    </w:p>
    <w:p w14:paraId="5B688ED5" w14:textId="77777777" w:rsidR="008670AA" w:rsidRPr="008670AA" w:rsidRDefault="008670AA" w:rsidP="004B6E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52A311" w14:textId="4991DED0" w:rsidR="005F444E" w:rsidRDefault="005F444E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B6EB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B23CAF" w:rsidRPr="009E2E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En el diagrama Entidad Relación </w:t>
      </w:r>
      <w:r w:rsidR="009E2EEF" w:rsidRPr="009E2EEF">
        <w:rPr>
          <w:rFonts w:ascii="Times New Roman" w:eastAsia="Times New Roman" w:hAnsi="Times New Roman" w:cs="Times New Roman"/>
          <w:sz w:val="24"/>
          <w:szCs w:val="24"/>
          <w:lang w:val="es-MX"/>
        </w:rPr>
        <w:t>p</w:t>
      </w:r>
      <w:r w:rsidR="009E2E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ropuesto para el juego </w:t>
      </w:r>
      <w:proofErr w:type="spellStart"/>
      <w:r w:rsidR="009E2EEF">
        <w:rPr>
          <w:rFonts w:ascii="Times New Roman" w:eastAsia="Times New Roman" w:hAnsi="Times New Roman" w:cs="Times New Roman"/>
          <w:sz w:val="24"/>
          <w:szCs w:val="24"/>
          <w:lang w:val="es-MX"/>
        </w:rPr>
        <w:t>Pokemon</w:t>
      </w:r>
      <w:proofErr w:type="spellEnd"/>
      <w:r w:rsidR="009E2EEF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TCG, se propusieron 7 tablas de entidad, y 4 intermedias para vincular relaciones M-M. </w:t>
      </w:r>
    </w:p>
    <w:p w14:paraId="1A4254B6" w14:textId="7620DD25" w:rsidR="009E2EEF" w:rsidRDefault="009E2EEF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Por ejemplo, la entidad Jugador, cuyo PK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id_jugador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autoincrementará, cuenta con 4 </w:t>
      </w:r>
      <w:r w:rsidR="0023151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atributos. Cada jugador estará vinculado a un set de estadísticas, conectadas por el </w:t>
      </w:r>
      <w:proofErr w:type="spellStart"/>
      <w:r w:rsidR="00231513">
        <w:rPr>
          <w:rFonts w:ascii="Times New Roman" w:eastAsia="Times New Roman" w:hAnsi="Times New Roman" w:cs="Times New Roman"/>
          <w:sz w:val="24"/>
          <w:szCs w:val="24"/>
          <w:lang w:val="es-MX"/>
        </w:rPr>
        <w:t>unique</w:t>
      </w:r>
      <w:proofErr w:type="spellEnd"/>
      <w:r w:rsidR="0023151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231513">
        <w:rPr>
          <w:rFonts w:ascii="Times New Roman" w:eastAsia="Times New Roman" w:hAnsi="Times New Roman" w:cs="Times New Roman"/>
          <w:sz w:val="24"/>
          <w:szCs w:val="24"/>
          <w:lang w:val="es-MX"/>
        </w:rPr>
        <w:t>key</w:t>
      </w:r>
      <w:proofErr w:type="spellEnd"/>
      <w:r w:rsidR="0023151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del </w:t>
      </w:r>
      <w:proofErr w:type="spellStart"/>
      <w:r w:rsidR="00231513">
        <w:rPr>
          <w:rFonts w:ascii="Times New Roman" w:eastAsia="Times New Roman" w:hAnsi="Times New Roman" w:cs="Times New Roman"/>
          <w:sz w:val="24"/>
          <w:szCs w:val="24"/>
          <w:lang w:val="es-MX"/>
        </w:rPr>
        <w:t>id_jugador</w:t>
      </w:r>
      <w:proofErr w:type="spellEnd"/>
      <w:r w:rsidR="00231513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r w:rsidR="005617C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 ahí, habrá una tabla de partida, con </w:t>
      </w:r>
      <w:r w:rsidR="001824C8">
        <w:rPr>
          <w:rFonts w:ascii="Times New Roman" w:eastAsia="Times New Roman" w:hAnsi="Times New Roman" w:cs="Times New Roman"/>
          <w:sz w:val="24"/>
          <w:szCs w:val="24"/>
          <w:lang w:val="es-MX"/>
        </w:rPr>
        <w:t>5 atributos, incluyendo si está activa o no la partida</w:t>
      </w:r>
      <w:r w:rsidR="004B73B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conectada con una tabla intermedia a jugadores para permitir que haya más de 1 en cada partida. </w:t>
      </w:r>
    </w:p>
    <w:p w14:paraId="144754A0" w14:textId="2193B7D6" w:rsidR="004B73B0" w:rsidRDefault="004B73B0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Asimismo, conectando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al jugador, se propone una tabla intermedia para que muchos jugadores puedan tener muchos ítems en su “inventario”, y dando también atributos a cada objeto. </w:t>
      </w:r>
    </w:p>
    <w:p w14:paraId="14059202" w14:textId="3DB683FA" w:rsidR="004B73B0" w:rsidRDefault="004B73B0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  <w:t xml:space="preserve">De manera similar, para vincular a la baraja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Pokemon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 cada jugador también se propone </w:t>
      </w:r>
      <w:r w:rsidR="00D60B9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una tabla intermedia, permitiendo otra relación de muchos a muchos. Cada </w:t>
      </w:r>
      <w:proofErr w:type="spellStart"/>
      <w:r w:rsidR="00D60B9D">
        <w:rPr>
          <w:rFonts w:ascii="Times New Roman" w:eastAsia="Times New Roman" w:hAnsi="Times New Roman" w:cs="Times New Roman"/>
          <w:sz w:val="24"/>
          <w:szCs w:val="24"/>
          <w:lang w:val="es-MX"/>
        </w:rPr>
        <w:t>Pokemon</w:t>
      </w:r>
      <w:proofErr w:type="spellEnd"/>
      <w:r w:rsidR="00D60B9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también puede tener muchos tipos, o uno solo, por ello la relación propuesta. De igual manera, puede tener 0 o muchas condiciones de estado, por ello la necesidad de otra tabla intermedia entre </w:t>
      </w:r>
      <w:proofErr w:type="spellStart"/>
      <w:r w:rsidR="00D60B9D">
        <w:rPr>
          <w:rFonts w:ascii="Times New Roman" w:eastAsia="Times New Roman" w:hAnsi="Times New Roman" w:cs="Times New Roman"/>
          <w:sz w:val="24"/>
          <w:szCs w:val="24"/>
          <w:lang w:val="es-MX"/>
        </w:rPr>
        <w:t>pokemon</w:t>
      </w:r>
      <w:proofErr w:type="spellEnd"/>
      <w:r w:rsidR="00D60B9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condiciones de estado. </w:t>
      </w:r>
    </w:p>
    <w:p w14:paraId="10F29CC6" w14:textId="77777777" w:rsidR="009C1351" w:rsidRDefault="009C1351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48A1710" w14:textId="77777777" w:rsidR="009C1351" w:rsidRPr="009C1351" w:rsidRDefault="009C1351" w:rsidP="009C13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Entidades Principales y sus Atributos:</w:t>
      </w:r>
    </w:p>
    <w:p w14:paraId="20A39AA7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Jugador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F70CA57" w14:textId="0C75F446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Atributos: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id_jugador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(PK,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autoincremental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), nombre, </w:t>
      </w:r>
      <w:r w:rsidR="00984FBE">
        <w:rPr>
          <w:rFonts w:ascii="Times New Roman" w:eastAsia="Times New Roman" w:hAnsi="Times New Roman" w:cs="Times New Roman"/>
          <w:sz w:val="24"/>
          <w:szCs w:val="24"/>
          <w:lang w:val="es-MX"/>
        </w:rPr>
        <w:t>edad, nivel, nacionalidad</w:t>
      </w:r>
    </w:p>
    <w:p w14:paraId="650F44FE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Relaciones: Cada jugador está vinculado a un conjunto de estadísticas a través del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id_jugador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, que actúa como clave única (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unique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key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).</w:t>
      </w:r>
    </w:p>
    <w:p w14:paraId="15D6B8DD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Partida:</w:t>
      </w:r>
    </w:p>
    <w:p w14:paraId="697EC209" w14:textId="6D875E28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lastRenderedPageBreak/>
        <w:t xml:space="preserve">Atributos: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id_partida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(PK,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autoincremental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), </w:t>
      </w:r>
      <w:r w:rsidR="00984FBE">
        <w:rPr>
          <w:rFonts w:ascii="Times New Roman" w:eastAsia="Times New Roman" w:hAnsi="Times New Roman" w:cs="Times New Roman"/>
          <w:sz w:val="24"/>
          <w:szCs w:val="24"/>
          <w:lang w:val="es-MX"/>
        </w:rPr>
        <w:t>duración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="00984FBE">
        <w:rPr>
          <w:rFonts w:ascii="Times New Roman" w:eastAsia="Times New Roman" w:hAnsi="Times New Roman" w:cs="Times New Roman"/>
          <w:sz w:val="24"/>
          <w:szCs w:val="24"/>
          <w:lang w:val="es-MX"/>
        </w:rPr>
        <w:t>turnos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</w:t>
      </w:r>
      <w:r w:rsidR="00984FB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cantidad de cartas recompensa desbloqueadas, 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activa/inactiva, </w:t>
      </w:r>
      <w:r w:rsidR="00984FBE">
        <w:rPr>
          <w:rFonts w:ascii="Times New Roman" w:eastAsia="Times New Roman" w:hAnsi="Times New Roman" w:cs="Times New Roman"/>
          <w:sz w:val="24"/>
          <w:szCs w:val="24"/>
          <w:lang w:val="es-MX"/>
        </w:rPr>
        <w:t>registro de acciones</w:t>
      </w:r>
    </w:p>
    <w:p w14:paraId="3EE6C59C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Relaciones: Las partidas están vinculadas a jugadores mediante una tabla intermedia llamada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Jugador_Partida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, que permite que varios jugadores participen en una misma partida.</w:t>
      </w:r>
    </w:p>
    <w:p w14:paraId="3637D28E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Item:</w:t>
      </w:r>
    </w:p>
    <w:p w14:paraId="1695661C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Atributos: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id_item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(PK,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autoincremental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), nombre, tipo, efecto, rango</w:t>
      </w:r>
    </w:p>
    <w:p w14:paraId="7C7AEF73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Relaciones: Los ítems están vinculados a jugadores mediante la tabla intermedia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Jugador_Item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, que permite que muchos jugadores posean múltiples ítems en su inventario.</w:t>
      </w:r>
    </w:p>
    <w:p w14:paraId="79DABA56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Pokémon:</w:t>
      </w:r>
    </w:p>
    <w:p w14:paraId="572B6B54" w14:textId="1E0AE0E5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Atributos: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id_pokemon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(PK,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autoincremental</w:t>
      </w:r>
      <w:proofErr w:type="spellEnd"/>
      <w:r w:rsidR="00901D3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), nombre, </w:t>
      </w:r>
      <w:proofErr w:type="spellStart"/>
      <w:r w:rsidR="00901D30">
        <w:rPr>
          <w:rFonts w:ascii="Times New Roman" w:eastAsia="Times New Roman" w:hAnsi="Times New Roman" w:cs="Times New Roman"/>
          <w:sz w:val="24"/>
          <w:szCs w:val="24"/>
          <w:lang w:val="es-MX"/>
        </w:rPr>
        <w:t>stage</w:t>
      </w:r>
      <w:proofErr w:type="spellEnd"/>
      <w:r w:rsidR="00901D3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de evolución, </w:t>
      </w:r>
      <w:proofErr w:type="spellStart"/>
      <w:r w:rsidR="00901D30">
        <w:rPr>
          <w:rFonts w:ascii="Times New Roman" w:eastAsia="Times New Roman" w:hAnsi="Times New Roman" w:cs="Times New Roman"/>
          <w:sz w:val="24"/>
          <w:szCs w:val="24"/>
          <w:lang w:val="es-MX"/>
        </w:rPr>
        <w:t>HPs</w:t>
      </w:r>
      <w:proofErr w:type="spellEnd"/>
      <w:r w:rsidR="00901D30">
        <w:rPr>
          <w:rFonts w:ascii="Times New Roman" w:eastAsia="Times New Roman" w:hAnsi="Times New Roman" w:cs="Times New Roman"/>
          <w:sz w:val="24"/>
          <w:szCs w:val="24"/>
          <w:lang w:val="es-MX"/>
        </w:rPr>
        <w:t>, costo de retirada</w:t>
      </w:r>
    </w:p>
    <w:p w14:paraId="37C1598C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Relaciones: Cada Pokémon puede tener múltiples tipos y estados mediante las tablas intermedias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Pokemon_Tipo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Pokemon_Condicion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, respectivamente.</w:t>
      </w:r>
    </w:p>
    <w:p w14:paraId="0F951625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Tipo:</w:t>
      </w:r>
    </w:p>
    <w:p w14:paraId="657F4B74" w14:textId="74348612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Atributos: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id_tipo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(PK,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autoincremental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), </w:t>
      </w:r>
      <w:r w:rsidR="00901D30">
        <w:rPr>
          <w:rFonts w:ascii="Times New Roman" w:eastAsia="Times New Roman" w:hAnsi="Times New Roman" w:cs="Times New Roman"/>
          <w:sz w:val="24"/>
          <w:szCs w:val="24"/>
          <w:lang w:val="es-MX"/>
        </w:rPr>
        <w:t>tipo, fortalezas, debilidades</w:t>
      </w:r>
    </w:p>
    <w:p w14:paraId="5F7E7BF4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Relaciones: Relacionado con Pokémon a través de la tabla intermedia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Pokemon_Tipo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12661F2D" w14:textId="77777777" w:rsidR="009C1351" w:rsidRPr="009C1351" w:rsidRDefault="009C1351" w:rsidP="009C1351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Condición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Estado:</w:t>
      </w:r>
    </w:p>
    <w:p w14:paraId="72C6CB86" w14:textId="1DCEB5C0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Atributos: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id_condicion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(PK,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autoincremental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), nombre, </w:t>
      </w:r>
      <w:r w:rsidR="00901D30">
        <w:rPr>
          <w:rFonts w:ascii="Times New Roman" w:eastAsia="Times New Roman" w:hAnsi="Times New Roman" w:cs="Times New Roman"/>
          <w:sz w:val="24"/>
          <w:szCs w:val="24"/>
          <w:lang w:val="es-MX"/>
        </w:rPr>
        <w:t>daño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, duración</w:t>
      </w:r>
      <w:r w:rsidR="00901D30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en turnos</w:t>
      </w:r>
    </w:p>
    <w:p w14:paraId="4F7ACD23" w14:textId="77777777" w:rsidR="009C1351" w:rsidRPr="009C1351" w:rsidRDefault="009C1351" w:rsidP="009C1351">
      <w:pPr>
        <w:numPr>
          <w:ilvl w:val="1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Relaciones: Relacionado con Pokémon mediante la tabla intermedia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Pokemon_Condicion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351CA27D" w14:textId="77777777" w:rsidR="009C1351" w:rsidRPr="009C1351" w:rsidRDefault="009C1351" w:rsidP="009C13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Tablas Intermedias para Relaciones M-M:</w:t>
      </w:r>
    </w:p>
    <w:p w14:paraId="26926908" w14:textId="77777777" w:rsidR="009C1351" w:rsidRPr="009C1351" w:rsidRDefault="009C1351" w:rsidP="009C1351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Jugador_Partida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9D426A8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Atributos: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id_jugador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(FK),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id_partida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(FK)</w:t>
      </w:r>
    </w:p>
    <w:p w14:paraId="3ADBD133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Propósito: Permite que múltiples jugadores participen en una misma partida.</w:t>
      </w:r>
    </w:p>
    <w:p w14:paraId="1DF56706" w14:textId="77777777" w:rsidR="009C1351" w:rsidRPr="009C1351" w:rsidRDefault="009C1351" w:rsidP="009C1351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Jugador_Item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A7E0E52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Atributos: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id_jugador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(FK),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id_item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(FK)</w:t>
      </w:r>
    </w:p>
    <w:p w14:paraId="00F84206" w14:textId="77777777" w:rsid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Propósito: Permite que muchos jugadores tengan varios ítems en su inventario.</w:t>
      </w:r>
    </w:p>
    <w:p w14:paraId="64AC6374" w14:textId="0C6CE0E6" w:rsidR="00901D30" w:rsidRPr="009C1351" w:rsidRDefault="00901D30" w:rsidP="00901D30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Jugador_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470530D" w14:textId="2E7185C2" w:rsidR="00901D30" w:rsidRPr="009C1351" w:rsidRDefault="00901D30" w:rsidP="00901D30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Atributos: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id_jugador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(FK),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pokemon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(FK)</w:t>
      </w:r>
    </w:p>
    <w:p w14:paraId="4C72A18C" w14:textId="157681C1" w:rsidR="00901D30" w:rsidRPr="009C1351" w:rsidRDefault="00901D30" w:rsidP="00901D30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Propósito: Permite que muchos jugadores tengan varios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pokemons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en su inventario.</w:t>
      </w:r>
    </w:p>
    <w:p w14:paraId="4EE127AE" w14:textId="77777777" w:rsidR="009C1351" w:rsidRPr="009C1351" w:rsidRDefault="009C1351" w:rsidP="009C1351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Pokemon_Tipo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EBC19DA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Atributos: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id_pokemon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(FK),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id_tipo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(FK)</w:t>
      </w:r>
    </w:p>
    <w:p w14:paraId="0138794B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Propósito: Vincula a cada Pokémon con uno o varios tipos.</w:t>
      </w:r>
    </w:p>
    <w:p w14:paraId="6E91F574" w14:textId="77777777" w:rsidR="009C1351" w:rsidRPr="009C1351" w:rsidRDefault="009C1351" w:rsidP="009C1351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Pokemon_Condicion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08260B8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Atributos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id_pokemon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(FK), </w:t>
      </w:r>
      <w:proofErr w:type="spellStart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>id_condicion</w:t>
      </w:r>
      <w:proofErr w:type="spellEnd"/>
      <w:r w:rsidRPr="009C13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(FK)</w:t>
      </w:r>
    </w:p>
    <w:p w14:paraId="54C568B4" w14:textId="77777777" w:rsidR="009C1351" w:rsidRPr="009C1351" w:rsidRDefault="009C1351" w:rsidP="009C1351">
      <w:pPr>
        <w:numPr>
          <w:ilvl w:val="1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C1351">
        <w:rPr>
          <w:rFonts w:ascii="Times New Roman" w:eastAsia="Times New Roman" w:hAnsi="Times New Roman" w:cs="Times New Roman"/>
          <w:sz w:val="24"/>
          <w:szCs w:val="24"/>
          <w:lang w:val="es-MX"/>
        </w:rPr>
        <w:t>Propósito: Vincula a cada Pokémon con una o varias condiciones de estado.</w:t>
      </w:r>
    </w:p>
    <w:p w14:paraId="7C127D27" w14:textId="77777777" w:rsidR="009C1351" w:rsidRPr="009E2EEF" w:rsidRDefault="009C1351" w:rsidP="005F444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9C1351" w:rsidRPr="009E2EEF" w:rsidSect="00BA02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666A2" w14:textId="77777777" w:rsidR="005F444E" w:rsidRDefault="005F444E" w:rsidP="00006203">
      <w:pPr>
        <w:spacing w:line="240" w:lineRule="auto"/>
      </w:pPr>
      <w:r>
        <w:separator/>
      </w:r>
    </w:p>
  </w:endnote>
  <w:endnote w:type="continuationSeparator" w:id="0">
    <w:p w14:paraId="063B29E9" w14:textId="77777777" w:rsidR="005F444E" w:rsidRDefault="005F444E" w:rsidP="00006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9569" w14:textId="77777777" w:rsidR="000B2686" w:rsidRDefault="000B2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95B1B" w14:textId="77777777" w:rsidR="000B2686" w:rsidRDefault="000B26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07B02" w14:textId="77777777" w:rsidR="000B2686" w:rsidRDefault="000B2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68055" w14:textId="77777777" w:rsidR="005F444E" w:rsidRDefault="005F444E" w:rsidP="00006203">
      <w:pPr>
        <w:spacing w:line="240" w:lineRule="auto"/>
      </w:pPr>
      <w:r>
        <w:separator/>
      </w:r>
    </w:p>
  </w:footnote>
  <w:footnote w:type="continuationSeparator" w:id="0">
    <w:p w14:paraId="453A0F85" w14:textId="77777777" w:rsidR="005F444E" w:rsidRDefault="005F444E" w:rsidP="000062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3C143" w14:textId="77777777" w:rsidR="000B2686" w:rsidRDefault="000B2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7378961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32B714" w14:textId="77777777" w:rsidR="00006203" w:rsidRPr="00FC1401" w:rsidRDefault="0000620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C140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C140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C140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C140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C140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4A6462B" w14:textId="77777777" w:rsidR="00006203" w:rsidRPr="00FC1401" w:rsidRDefault="0000620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A9227" w14:textId="77777777" w:rsidR="000B2686" w:rsidRDefault="000B2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8273E"/>
    <w:multiLevelType w:val="multilevel"/>
    <w:tmpl w:val="DFE03A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CD6277E"/>
    <w:multiLevelType w:val="multilevel"/>
    <w:tmpl w:val="DFE03A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0FA42713"/>
    <w:multiLevelType w:val="multilevel"/>
    <w:tmpl w:val="F2125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A53EC2"/>
    <w:multiLevelType w:val="multilevel"/>
    <w:tmpl w:val="A91AE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DD7274"/>
    <w:multiLevelType w:val="hybridMultilevel"/>
    <w:tmpl w:val="439C4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66BF5"/>
    <w:multiLevelType w:val="multilevel"/>
    <w:tmpl w:val="DFE03A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18C440A3"/>
    <w:multiLevelType w:val="multilevel"/>
    <w:tmpl w:val="A91AE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E7588E"/>
    <w:multiLevelType w:val="multilevel"/>
    <w:tmpl w:val="06B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C0FCA"/>
    <w:multiLevelType w:val="hybridMultilevel"/>
    <w:tmpl w:val="57581F1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5259F"/>
    <w:multiLevelType w:val="multilevel"/>
    <w:tmpl w:val="F2125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2E730E"/>
    <w:multiLevelType w:val="multilevel"/>
    <w:tmpl w:val="F2125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39155E"/>
    <w:multiLevelType w:val="multilevel"/>
    <w:tmpl w:val="F2125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1F40C5"/>
    <w:multiLevelType w:val="hybridMultilevel"/>
    <w:tmpl w:val="20E078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091011"/>
    <w:multiLevelType w:val="multilevel"/>
    <w:tmpl w:val="FB26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80747F"/>
    <w:multiLevelType w:val="multilevel"/>
    <w:tmpl w:val="DFE03A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5" w15:restartNumberingAfterBreak="0">
    <w:nsid w:val="66F061B8"/>
    <w:multiLevelType w:val="multilevel"/>
    <w:tmpl w:val="DFE03A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6" w15:restartNumberingAfterBreak="0">
    <w:nsid w:val="6C1D6E0D"/>
    <w:multiLevelType w:val="hybridMultilevel"/>
    <w:tmpl w:val="23DAC398"/>
    <w:lvl w:ilvl="0" w:tplc="35CC2B4A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C215E4"/>
    <w:multiLevelType w:val="multilevel"/>
    <w:tmpl w:val="DFE03A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 w16cid:durableId="462043783">
    <w:abstractNumId w:val="3"/>
  </w:num>
  <w:num w:numId="2" w16cid:durableId="407533840">
    <w:abstractNumId w:val="6"/>
  </w:num>
  <w:num w:numId="3" w16cid:durableId="1934045050">
    <w:abstractNumId w:val="4"/>
  </w:num>
  <w:num w:numId="4" w16cid:durableId="435322877">
    <w:abstractNumId w:val="11"/>
  </w:num>
  <w:num w:numId="5" w16cid:durableId="1919514974">
    <w:abstractNumId w:val="14"/>
  </w:num>
  <w:num w:numId="6" w16cid:durableId="1910922154">
    <w:abstractNumId w:val="17"/>
  </w:num>
  <w:num w:numId="7" w16cid:durableId="1832330430">
    <w:abstractNumId w:val="1"/>
  </w:num>
  <w:num w:numId="8" w16cid:durableId="1307857313">
    <w:abstractNumId w:val="15"/>
  </w:num>
  <w:num w:numId="9" w16cid:durableId="1771848606">
    <w:abstractNumId w:val="10"/>
  </w:num>
  <w:num w:numId="10" w16cid:durableId="1008022355">
    <w:abstractNumId w:val="5"/>
  </w:num>
  <w:num w:numId="11" w16cid:durableId="637877217">
    <w:abstractNumId w:val="9"/>
  </w:num>
  <w:num w:numId="12" w16cid:durableId="463036514">
    <w:abstractNumId w:val="0"/>
  </w:num>
  <w:num w:numId="13" w16cid:durableId="879787272">
    <w:abstractNumId w:val="2"/>
  </w:num>
  <w:num w:numId="14" w16cid:durableId="1587497348">
    <w:abstractNumId w:val="16"/>
  </w:num>
  <w:num w:numId="15" w16cid:durableId="2082671883">
    <w:abstractNumId w:val="12"/>
  </w:num>
  <w:num w:numId="16" w16cid:durableId="59596797">
    <w:abstractNumId w:val="8"/>
  </w:num>
  <w:num w:numId="17" w16cid:durableId="1169980374">
    <w:abstractNumId w:val="13"/>
  </w:num>
  <w:num w:numId="18" w16cid:durableId="1106194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44E"/>
    <w:rsid w:val="00006203"/>
    <w:rsid w:val="000B05DF"/>
    <w:rsid w:val="000B2686"/>
    <w:rsid w:val="00160095"/>
    <w:rsid w:val="001824C8"/>
    <w:rsid w:val="001D47A1"/>
    <w:rsid w:val="00204903"/>
    <w:rsid w:val="002071D8"/>
    <w:rsid w:val="00231513"/>
    <w:rsid w:val="0023424B"/>
    <w:rsid w:val="00265784"/>
    <w:rsid w:val="002A4CA0"/>
    <w:rsid w:val="0031722F"/>
    <w:rsid w:val="00370EBE"/>
    <w:rsid w:val="003765BE"/>
    <w:rsid w:val="003853BC"/>
    <w:rsid w:val="003A7C37"/>
    <w:rsid w:val="003B08E6"/>
    <w:rsid w:val="003B424C"/>
    <w:rsid w:val="003C7351"/>
    <w:rsid w:val="003F3277"/>
    <w:rsid w:val="004B6EB7"/>
    <w:rsid w:val="004B73B0"/>
    <w:rsid w:val="0053035D"/>
    <w:rsid w:val="005331DD"/>
    <w:rsid w:val="005617C5"/>
    <w:rsid w:val="005C3C68"/>
    <w:rsid w:val="005E179D"/>
    <w:rsid w:val="005F444E"/>
    <w:rsid w:val="006F0F0B"/>
    <w:rsid w:val="00701CB2"/>
    <w:rsid w:val="00710D10"/>
    <w:rsid w:val="00723CBA"/>
    <w:rsid w:val="00773387"/>
    <w:rsid w:val="007B4CDE"/>
    <w:rsid w:val="007E0B35"/>
    <w:rsid w:val="007E0D2C"/>
    <w:rsid w:val="008670AA"/>
    <w:rsid w:val="008C336F"/>
    <w:rsid w:val="00901D30"/>
    <w:rsid w:val="00924C22"/>
    <w:rsid w:val="00960235"/>
    <w:rsid w:val="009641B2"/>
    <w:rsid w:val="009779B5"/>
    <w:rsid w:val="00984FBE"/>
    <w:rsid w:val="00997815"/>
    <w:rsid w:val="009C1351"/>
    <w:rsid w:val="009E2EEF"/>
    <w:rsid w:val="00A7706A"/>
    <w:rsid w:val="00AF645F"/>
    <w:rsid w:val="00B16803"/>
    <w:rsid w:val="00B23CAF"/>
    <w:rsid w:val="00B33D29"/>
    <w:rsid w:val="00BA0237"/>
    <w:rsid w:val="00BC35AF"/>
    <w:rsid w:val="00BD34DF"/>
    <w:rsid w:val="00BE691A"/>
    <w:rsid w:val="00BF4363"/>
    <w:rsid w:val="00C23FB9"/>
    <w:rsid w:val="00C8531D"/>
    <w:rsid w:val="00C91388"/>
    <w:rsid w:val="00CE23D2"/>
    <w:rsid w:val="00D16012"/>
    <w:rsid w:val="00D55E11"/>
    <w:rsid w:val="00D60B9D"/>
    <w:rsid w:val="00D75944"/>
    <w:rsid w:val="00DC76A4"/>
    <w:rsid w:val="00E06F04"/>
    <w:rsid w:val="00E1333A"/>
    <w:rsid w:val="00E14666"/>
    <w:rsid w:val="00E2227D"/>
    <w:rsid w:val="00EA1196"/>
    <w:rsid w:val="00EB695E"/>
    <w:rsid w:val="00ED0A0D"/>
    <w:rsid w:val="00ED43FB"/>
    <w:rsid w:val="00F64E91"/>
    <w:rsid w:val="00FC086E"/>
    <w:rsid w:val="00FC1401"/>
    <w:rsid w:val="00FD4D73"/>
    <w:rsid w:val="00FF138B"/>
    <w:rsid w:val="00F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E4EC"/>
  <w15:docId w15:val="{64750B28-6C15-43C0-9A57-41BE78C7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9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C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C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620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203"/>
  </w:style>
  <w:style w:type="paragraph" w:styleId="Footer">
    <w:name w:val="footer"/>
    <w:basedOn w:val="Normal"/>
    <w:link w:val="FooterChar"/>
    <w:uiPriority w:val="99"/>
    <w:unhideWhenUsed/>
    <w:rsid w:val="0000620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203"/>
  </w:style>
  <w:style w:type="paragraph" w:styleId="NormalWeb">
    <w:name w:val="Normal (Web)"/>
    <w:basedOn w:val="Normal"/>
    <w:uiPriority w:val="99"/>
    <w:unhideWhenUsed/>
    <w:rsid w:val="003B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i\OneDrive\Documents\Custom%20Office%20Templates\APA%20Template%20Tec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7B230-48D9-4AB2-9529-562D0A48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Template Tec 3</Template>
  <TotalTime>3525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Monroy</dc:creator>
  <cp:lastModifiedBy>Mauricio Monroy</cp:lastModifiedBy>
  <cp:revision>14</cp:revision>
  <cp:lastPrinted>2021-08-16T18:46:00Z</cp:lastPrinted>
  <dcterms:created xsi:type="dcterms:W3CDTF">2025-03-03T14:02:00Z</dcterms:created>
  <dcterms:modified xsi:type="dcterms:W3CDTF">2025-03-03T14:40:00Z</dcterms:modified>
</cp:coreProperties>
</file>